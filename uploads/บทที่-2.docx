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4A" w:rsidRPr="00A24C43" w:rsidRDefault="0030304A" w:rsidP="0030304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30304A" w:rsidRPr="00A24C43" w:rsidRDefault="0030304A" w:rsidP="0030304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30304A" w:rsidRPr="00A24C43" w:rsidRDefault="0030304A" w:rsidP="0030304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30304A" w:rsidRPr="00A24C43" w:rsidRDefault="0030304A" w:rsidP="0030304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30304A" w:rsidRPr="00A24C43" w:rsidRDefault="0030304A" w:rsidP="0030304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30304A" w:rsidRPr="00A24C43" w:rsidRDefault="0030304A" w:rsidP="008C46F6">
      <w:pPr>
        <w:rPr>
          <w:rFonts w:ascii="Angsana New" w:hAnsi="Angsana New" w:cs="Angsana New" w:hint="cs"/>
          <w:b/>
          <w:bCs/>
          <w:sz w:val="36"/>
          <w:szCs w:val="36"/>
        </w:rPr>
      </w:pPr>
      <w:bookmarkStart w:id="0" w:name="_GoBack"/>
      <w:bookmarkEnd w:id="0"/>
    </w:p>
    <w:p w:rsidR="00D7699C" w:rsidRPr="00635957" w:rsidRDefault="00F24DE2" w:rsidP="002E6E07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35957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:rsidR="0030304A" w:rsidRPr="00A24C43" w:rsidRDefault="0030304A" w:rsidP="0030304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AD5FAF" w:rsidRPr="00A24C43" w:rsidRDefault="00AD5FAF" w:rsidP="0030304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AD5FAF" w:rsidRPr="00A24C43" w:rsidRDefault="00AD5FAF" w:rsidP="0030304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AD5FAF" w:rsidRPr="00A24C43" w:rsidRDefault="00AD5FAF" w:rsidP="0030304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AD5FAF" w:rsidRPr="00A24C43" w:rsidRDefault="00AD5FAF" w:rsidP="0030304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AD5FAF" w:rsidRPr="00A24C43" w:rsidRDefault="00AD5FAF" w:rsidP="0030304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AD5FAF" w:rsidRPr="00A24C43" w:rsidRDefault="00AD5FAF" w:rsidP="0030304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AD5FAF" w:rsidRPr="00A24C43" w:rsidRDefault="00AD5FAF" w:rsidP="00124A87">
      <w:pPr>
        <w:rPr>
          <w:rFonts w:ascii="Angsana New" w:hAnsi="Angsana New" w:cs="Angsana New"/>
          <w:b/>
          <w:bCs/>
          <w:sz w:val="36"/>
          <w:szCs w:val="36"/>
          <w:cs/>
        </w:rPr>
      </w:pPr>
    </w:p>
    <w:sectPr w:rsidR="00AD5FAF" w:rsidRPr="00A24C43" w:rsidSect="008B50E1">
      <w:pgSz w:w="11906" w:h="16838"/>
      <w:pgMar w:top="2880" w:right="1440" w:bottom="1440" w:left="2160" w:header="709" w:footer="709" w:gutter="0"/>
      <w:pgNumType w:start="12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7F"/>
    <w:rsid w:val="00007AD8"/>
    <w:rsid w:val="00080BC6"/>
    <w:rsid w:val="00124A87"/>
    <w:rsid w:val="00214285"/>
    <w:rsid w:val="002609B2"/>
    <w:rsid w:val="00283970"/>
    <w:rsid w:val="002C5568"/>
    <w:rsid w:val="002E6E07"/>
    <w:rsid w:val="0030304A"/>
    <w:rsid w:val="003C63BC"/>
    <w:rsid w:val="005B7845"/>
    <w:rsid w:val="006130D8"/>
    <w:rsid w:val="00626D71"/>
    <w:rsid w:val="00635957"/>
    <w:rsid w:val="007C5EC2"/>
    <w:rsid w:val="00801945"/>
    <w:rsid w:val="008B50E1"/>
    <w:rsid w:val="008C46F6"/>
    <w:rsid w:val="00933EBF"/>
    <w:rsid w:val="0097667F"/>
    <w:rsid w:val="00A24C43"/>
    <w:rsid w:val="00AD5FAF"/>
    <w:rsid w:val="00B25937"/>
    <w:rsid w:val="00C352E8"/>
    <w:rsid w:val="00CB21D3"/>
    <w:rsid w:val="00CC048C"/>
    <w:rsid w:val="00CF46DF"/>
    <w:rsid w:val="00D37A9E"/>
    <w:rsid w:val="00D7699C"/>
    <w:rsid w:val="00DC1775"/>
    <w:rsid w:val="00E345A8"/>
    <w:rsid w:val="00F02D57"/>
    <w:rsid w:val="00F24DE2"/>
    <w:rsid w:val="00F3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6898"/>
  <w15:docId w15:val="{4C7EE7AD-9508-44EE-936D-2D50B73B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3BC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6F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F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ei%20Steep\Desktop\&#3626;&#3627;&#3585;&#3636;&#3592;\Format\15-&#3616;&#3634;&#3588;&#3612;&#3609;&#3623;&#3585;&#3588;&#3633;&#3656;&#360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15-ภาคผนวกคั่น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(คั่น)</vt:lpstr>
      <vt:lpstr>ภาคผนวก (คั่น)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(คั่น)</dc:title>
  <dc:subject/>
  <dc:creator>Toei Steep</dc:creator>
  <cp:keywords/>
  <dc:description/>
  <cp:lastModifiedBy>Windows User</cp:lastModifiedBy>
  <cp:revision>8</cp:revision>
  <cp:lastPrinted>2019-01-13T13:42:00Z</cp:lastPrinted>
  <dcterms:created xsi:type="dcterms:W3CDTF">2018-01-06T18:33:00Z</dcterms:created>
  <dcterms:modified xsi:type="dcterms:W3CDTF">2019-01-13T13:43:00Z</dcterms:modified>
</cp:coreProperties>
</file>