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DC02B" w14:textId="77777777" w:rsidR="000444C0" w:rsidRPr="000444C0" w:rsidRDefault="000444C0" w:rsidP="000444C0">
      <w:pPr>
        <w:pStyle w:val="Subtitle"/>
        <w:jc w:val="left"/>
        <w:rPr>
          <w:rFonts w:ascii="TH SarabunPSK" w:hAnsi="TH SarabunPSK" w:cs="TH SarabunPSK"/>
        </w:rPr>
      </w:pPr>
      <w:r w:rsidRPr="007A2DE2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C0CEB8" wp14:editId="38C71C2C">
                <wp:simplePos x="0" y="0"/>
                <wp:positionH relativeFrom="column">
                  <wp:posOffset>5047615</wp:posOffset>
                </wp:positionH>
                <wp:positionV relativeFrom="paragraph">
                  <wp:posOffset>112367</wp:posOffset>
                </wp:positionV>
                <wp:extent cx="777875" cy="292100"/>
                <wp:effectExtent l="0" t="0" r="0" b="0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CDF1C" w14:textId="77777777" w:rsidR="000444C0" w:rsidRPr="007A2DE2" w:rsidRDefault="000444C0" w:rsidP="000444C0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  <w:cs/>
                              </w:rPr>
                            </w:pPr>
                            <w:r w:rsidRPr="007A2DE2"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0CD449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margin-left:397.45pt;margin-top:8.85pt;width:61.25pt;height:23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" filled="f" stroked="f">
                <v:textbox style="mso-fit-shape-to-text:t">
                  <w:txbxContent>
                    <w:p w:rsidR="000444C0" w:rsidRPr="007A2DE2" w:rsidRDefault="000444C0" w:rsidP="000444C0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  <w:cs/>
                        </w:rPr>
                      </w:pPr>
                      <w:r w:rsidRPr="007A2DE2"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 w:rsidR="00536514" w:rsidRPr="00431160">
        <w:rPr>
          <w:rStyle w:val="PageNumber"/>
          <w:rFonts w:ascii="TH SarabunPSK" w:hAnsi="TH SarabunPSK" w:cs="TH SarabunPSK"/>
          <w:noProof/>
        </w:rPr>
        <w:drawing>
          <wp:inline distT="0" distB="0" distL="0" distR="0" wp14:anchorId="499087B8" wp14:editId="48B37F7A">
            <wp:extent cx="257175" cy="476250"/>
            <wp:effectExtent l="0" t="0" r="9525" b="0"/>
            <wp:docPr id="4" name="รูปภาพ 4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514" w:rsidRPr="00431160">
        <w:rPr>
          <w:rStyle w:val="PageNumber"/>
          <w:rFonts w:ascii="TH SarabunPSK" w:hAnsi="TH SarabunPSK" w:cs="TH SarabunPSK"/>
          <w:cs/>
        </w:rPr>
        <w:t xml:space="preserve">  </w:t>
      </w:r>
      <w:r w:rsidR="00536514" w:rsidRPr="00536514">
        <w:rPr>
          <w:rStyle w:val="PageNumber"/>
          <w:rFonts w:ascii="TH SarabunPSK" w:hAnsi="TH SarabunPSK" w:cs="TH SarabunPSK"/>
          <w:sz w:val="28"/>
          <w:szCs w:val="28"/>
          <w:cs/>
        </w:rPr>
        <w:t>มหาวิทยาลัยเทคโนโลยีราชมงคลตะวันออก</w:t>
      </w:r>
      <w:r w:rsidR="00BA49AB">
        <w:rPr>
          <w:rStyle w:val="PageNumber"/>
          <w:rFonts w:ascii="TH SarabunPSK" w:hAnsi="TH SarabunPSK" w:cs="TH SarabunPSK"/>
          <w:cs/>
        </w:rPr>
        <w:tab/>
      </w:r>
      <w:r w:rsidR="00BA49AB">
        <w:rPr>
          <w:rStyle w:val="PageNumber"/>
          <w:rFonts w:ascii="TH SarabunPSK" w:hAnsi="TH SarabunPSK" w:cs="TH SarabunPSK"/>
          <w:cs/>
        </w:rPr>
        <w:tab/>
      </w:r>
      <w:r w:rsidR="00BA49AB">
        <w:rPr>
          <w:rStyle w:val="PageNumber"/>
          <w:rFonts w:ascii="TH SarabunPSK" w:hAnsi="TH SarabunPSK" w:cs="TH SarabunPSK"/>
          <w:cs/>
        </w:rPr>
        <w:tab/>
      </w:r>
      <w:r w:rsidR="00BA49AB">
        <w:rPr>
          <w:rStyle w:val="PageNumber"/>
          <w:rFonts w:ascii="TH SarabunPSK" w:hAnsi="TH SarabunPSK" w:cs="TH SarabunPSK"/>
          <w:cs/>
        </w:rPr>
        <w:tab/>
      </w:r>
      <w:r w:rsidR="00BA49AB">
        <w:rPr>
          <w:rStyle w:val="PageNumber"/>
          <w:rFonts w:ascii="TH SarabunPSK" w:hAnsi="TH SarabunPSK" w:cs="TH SarabunPSK"/>
          <w:cs/>
        </w:rPr>
        <w:tab/>
      </w:r>
    </w:p>
    <w:p w14:paraId="164235F3" w14:textId="77777777" w:rsidR="004F1F3E" w:rsidRDefault="004F1F3E" w:rsidP="000444C0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51C565D" w14:textId="77777777" w:rsidR="000444C0" w:rsidRPr="007A2DE2" w:rsidRDefault="000444C0" w:rsidP="000444C0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2DE2">
        <w:rPr>
          <w:rFonts w:ascii="TH SarabunPSK" w:hAnsi="TH SarabunPSK" w:cs="TH SarabunPSK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2B29F245" w14:textId="77777777" w:rsidR="000444C0" w:rsidRPr="00923775" w:rsidRDefault="000444C0" w:rsidP="000444C0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</w:t>
      </w:r>
      <w:r w:rsidR="00224C7E">
        <w:rPr>
          <w:rFonts w:ascii="TH SarabunPSK" w:hAnsi="TH SarabunPSK" w:cs="TH SarabunPSK" w:hint="cs"/>
          <w:b/>
          <w:bCs/>
          <w:sz w:val="30"/>
          <w:szCs w:val="30"/>
          <w:cs/>
        </w:rPr>
        <w:t>วิทยาการคอมพิวเตอร์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........................... คณะ ......</w:t>
      </w:r>
      <w:r w:rsidR="00224C7E">
        <w:rPr>
          <w:rFonts w:ascii="TH SarabunPSK" w:hAnsi="TH SarabunPSK" w:cs="TH SarabunPSK" w:hint="cs"/>
          <w:b/>
          <w:bCs/>
          <w:sz w:val="30"/>
          <w:szCs w:val="30"/>
          <w:cs/>
        </w:rPr>
        <w:t>บริหารธุรกิจและเทคโนโลยีสานสนเทศ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.....</w:t>
      </w:r>
    </w:p>
    <w:p w14:paraId="03401BA9" w14:textId="77777777" w:rsidR="000444C0" w:rsidRPr="00923775" w:rsidRDefault="000444C0" w:rsidP="000444C0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**</w:t>
      </w: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**************************************************************************************</w:t>
      </w:r>
    </w:p>
    <w:p w14:paraId="4D71C6A9" w14:textId="77777777" w:rsidR="000444C0" w:rsidRPr="00923775" w:rsidRDefault="000444C0" w:rsidP="000444C0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 xml:space="preserve">ชื่อ </w:t>
      </w:r>
      <w:r w:rsidRPr="00923775">
        <w:rPr>
          <w:rFonts w:ascii="TH SarabunPSK" w:hAnsi="TH SarabunPSK" w:cs="TH SarabunPSK"/>
          <w:b/>
          <w:bCs/>
          <w:sz w:val="30"/>
          <w:szCs w:val="30"/>
        </w:rPr>
        <w:t>–</w:t>
      </w: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 xml:space="preserve"> นามสกุล   นักศึกษา </w:t>
      </w:r>
      <w:r w:rsidRPr="00923775">
        <w:rPr>
          <w:rFonts w:ascii="TH SarabunPSK" w:hAnsi="TH SarabunPSK" w:cs="TH SarabunPSK"/>
          <w:sz w:val="30"/>
          <w:szCs w:val="30"/>
          <w:cs/>
        </w:rPr>
        <w:t>......</w:t>
      </w:r>
      <w:r w:rsidR="00224C7E">
        <w:rPr>
          <w:rFonts w:ascii="TH SarabunPSK" w:hAnsi="TH SarabunPSK" w:cs="TH SarabunPSK" w:hint="cs"/>
          <w:sz w:val="30"/>
          <w:szCs w:val="30"/>
          <w:cs/>
        </w:rPr>
        <w:t>นายฐาปนพงศ์ จิตต์บุญธรรม</w:t>
      </w:r>
      <w:r w:rsidRPr="00923775">
        <w:rPr>
          <w:rFonts w:ascii="TH SarabunPSK" w:hAnsi="TH SarabunPSK" w:cs="TH SarabunPSK"/>
          <w:sz w:val="30"/>
          <w:szCs w:val="30"/>
          <w:cs/>
        </w:rPr>
        <w:t>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 xml:space="preserve">รหัสนักศึกษา </w:t>
      </w:r>
      <w:r w:rsidRPr="00923775">
        <w:rPr>
          <w:rFonts w:ascii="TH SarabunPSK" w:hAnsi="TH SarabunPSK" w:cs="TH SarabunPSK"/>
          <w:sz w:val="30"/>
          <w:szCs w:val="30"/>
          <w:cs/>
        </w:rPr>
        <w:t>....</w:t>
      </w:r>
      <w:r w:rsidR="00224C7E">
        <w:rPr>
          <w:rFonts w:ascii="TH SarabunPSK" w:hAnsi="TH SarabunPSK" w:cs="TH SarabunPSK" w:hint="cs"/>
          <w:sz w:val="30"/>
          <w:szCs w:val="30"/>
          <w:cs/>
        </w:rPr>
        <w:t>......025930461031-6........</w:t>
      </w:r>
      <w:r w:rsidRPr="00923775">
        <w:rPr>
          <w:rFonts w:ascii="TH SarabunPSK" w:hAnsi="TH SarabunPSK" w:cs="TH SarabunPSK"/>
          <w:sz w:val="30"/>
          <w:szCs w:val="30"/>
          <w:cs/>
        </w:rPr>
        <w:t>...</w:t>
      </w:r>
    </w:p>
    <w:p w14:paraId="20DF17F1" w14:textId="77777777" w:rsidR="000444C0" w:rsidRPr="00923775" w:rsidRDefault="000444C0" w:rsidP="000444C0">
      <w:pPr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หน่วยงาน</w:t>
      </w:r>
      <w:r w:rsidRPr="00923775">
        <w:rPr>
          <w:rFonts w:ascii="TH SarabunPSK" w:hAnsi="TH SarabunPSK" w:cs="TH SarabunPSK"/>
          <w:sz w:val="30"/>
          <w:szCs w:val="30"/>
          <w:cs/>
        </w:rPr>
        <w:t xml:space="preserve"> ..........</w:t>
      </w:r>
      <w:r w:rsidR="00224C7E">
        <w:rPr>
          <w:rFonts w:ascii="TH SarabunPSK" w:hAnsi="TH SarabunPSK" w:cs="TH SarabunPSK" w:hint="cs"/>
          <w:sz w:val="30"/>
          <w:szCs w:val="30"/>
          <w:cs/>
        </w:rPr>
        <w:t xml:space="preserve">บริษัท การท่าอากาศยานไทย จำกัด </w:t>
      </w:r>
      <w:r w:rsidR="00224C7E">
        <w:rPr>
          <w:rFonts w:ascii="TH SarabunPSK" w:hAnsi="TH SarabunPSK" w:cs="TH SarabunPSK"/>
          <w:sz w:val="30"/>
          <w:szCs w:val="30"/>
        </w:rPr>
        <w:t>(</w:t>
      </w:r>
      <w:r w:rsidR="00224C7E">
        <w:rPr>
          <w:rFonts w:ascii="TH SarabunPSK" w:hAnsi="TH SarabunPSK" w:cs="TH SarabunPSK" w:hint="cs"/>
          <w:sz w:val="30"/>
          <w:szCs w:val="30"/>
          <w:cs/>
        </w:rPr>
        <w:t>มหาชน</w:t>
      </w:r>
      <w:r w:rsidR="00224C7E">
        <w:rPr>
          <w:rFonts w:ascii="TH SarabunPSK" w:hAnsi="TH SarabunPSK" w:cs="TH SarabunPSK"/>
          <w:sz w:val="30"/>
          <w:szCs w:val="30"/>
        </w:rPr>
        <w:t>)</w:t>
      </w:r>
      <w:r w:rsidRPr="00923775">
        <w:rPr>
          <w:rFonts w:ascii="TH SarabunPSK" w:hAnsi="TH SarabunPSK" w:cs="TH SarabunPSK"/>
          <w:sz w:val="30"/>
          <w:szCs w:val="30"/>
          <w:cs/>
        </w:rPr>
        <w:t>.........................................</w:t>
      </w:r>
      <w:r>
        <w:rPr>
          <w:rFonts w:ascii="TH SarabunPSK" w:hAnsi="TH SarabunPSK" w:cs="TH SarabunPSK" w:hint="cs"/>
          <w:sz w:val="30"/>
          <w:szCs w:val="30"/>
          <w:cs/>
        </w:rPr>
        <w:t>..</w:t>
      </w:r>
      <w:r w:rsidRPr="00923775">
        <w:rPr>
          <w:rFonts w:ascii="TH SarabunPSK" w:hAnsi="TH SarabunPSK" w:cs="TH SarabunPSK"/>
          <w:sz w:val="30"/>
          <w:szCs w:val="30"/>
          <w:cs/>
        </w:rPr>
        <w:t>.....................................</w:t>
      </w:r>
      <w:r w:rsidR="00224C7E">
        <w:rPr>
          <w:rFonts w:ascii="TH SarabunPSK" w:hAnsi="TH SarabunPSK" w:cs="TH SarabunPSK" w:hint="cs"/>
          <w:sz w:val="30"/>
          <w:szCs w:val="30"/>
          <w:cs/>
        </w:rPr>
        <w:t>..</w:t>
      </w:r>
    </w:p>
    <w:p w14:paraId="29A63B2A" w14:textId="6D466E84" w:rsidR="000444C0" w:rsidRPr="00A41D76" w:rsidRDefault="000444C0" w:rsidP="00A41D76">
      <w:pPr>
        <w:rPr>
          <w:rFonts w:ascii="TH SarabunPSK" w:hAnsi="TH SarabunPSK" w:cs="TH SarabunPSK"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 xml:space="preserve">สถานที่ตั้ง </w:t>
      </w:r>
      <w:r w:rsidRPr="00923775">
        <w:rPr>
          <w:rFonts w:ascii="TH SarabunPSK" w:hAnsi="TH SarabunPSK" w:cs="TH SarabunPSK"/>
          <w:sz w:val="30"/>
          <w:szCs w:val="30"/>
          <w:cs/>
        </w:rPr>
        <w:t>.....</w:t>
      </w:r>
      <w:r w:rsidR="00C1176F"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 w:rsidR="00A41D76" w:rsidRPr="00A41D7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A41D76" w:rsidRPr="00A41D76"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</w:t>
      </w:r>
      <w:r w:rsidR="00C1176F">
        <w:rPr>
          <w:rFonts w:ascii="TH SarabunPSK" w:hAnsi="TH SarabunPSK" w:cs="TH SarabunPSK" w:hint="cs"/>
          <w:color w:val="000000"/>
          <w:sz w:val="30"/>
          <w:szCs w:val="30"/>
          <w:cs/>
        </w:rPr>
        <w:t>...................</w:t>
      </w:r>
      <w:r w:rsidR="00A41D76">
        <w:rPr>
          <w:rFonts w:ascii="TH SarabunPSK" w:hAnsi="TH SarabunPSK" w:cs="TH SarabunPSK" w:hint="cs"/>
          <w:color w:val="000000"/>
          <w:sz w:val="30"/>
          <w:szCs w:val="30"/>
          <w:cs/>
        </w:rPr>
        <w:t>........</w:t>
      </w:r>
      <w:bookmarkStart w:id="0" w:name="_GoBack"/>
      <w:bookmarkEnd w:id="0"/>
    </w:p>
    <w:p w14:paraId="69388017" w14:textId="77777777" w:rsidR="000444C0" w:rsidRDefault="000444C0" w:rsidP="000444C0">
      <w:pPr>
        <w:rPr>
          <w:rFonts w:ascii="TH SarabunPSK" w:hAnsi="TH SarabunPSK" w:cs="TH SarabunPSK"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/>
          <w:sz w:val="30"/>
          <w:szCs w:val="30"/>
          <w:cs/>
        </w:rPr>
        <w:t>........</w:t>
      </w:r>
      <w:r w:rsidR="00C1176F">
        <w:rPr>
          <w:rFonts w:ascii="TH SarabunPSK" w:hAnsi="TH SarabunPSK" w:cs="TH SarabunPSK" w:hint="cs"/>
          <w:sz w:val="30"/>
          <w:szCs w:val="30"/>
          <w:cs/>
        </w:rPr>
        <w:t>1</w:t>
      </w:r>
      <w:r>
        <w:rPr>
          <w:rFonts w:ascii="TH SarabunPSK" w:hAnsi="TH SarabunPSK" w:cs="TH SarabunPSK"/>
          <w:sz w:val="30"/>
          <w:szCs w:val="30"/>
          <w:cs/>
        </w:rPr>
        <w:t>...</w:t>
      </w:r>
      <w:r w:rsidR="002E6FD1">
        <w:rPr>
          <w:rFonts w:ascii="TH SarabunPSK" w:hAnsi="TH SarabunPSK" w:cs="TH SarabunPSK"/>
          <w:sz w:val="30"/>
          <w:szCs w:val="30"/>
          <w:cs/>
        </w:rPr>
        <w:t>.......</w:t>
      </w: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 xml:space="preserve">ระหว่างวันที่ </w:t>
      </w:r>
      <w:r w:rsidRPr="00923775">
        <w:rPr>
          <w:rFonts w:ascii="TH SarabunPSK" w:hAnsi="TH SarabunPSK" w:cs="TH SarabunPSK"/>
          <w:sz w:val="30"/>
          <w:szCs w:val="30"/>
          <w:cs/>
        </w:rPr>
        <w:t>........</w:t>
      </w:r>
      <w:r w:rsidR="00C1176F">
        <w:rPr>
          <w:rFonts w:ascii="TH SarabunPSK" w:hAnsi="TH SarabunPSK" w:cs="TH SarabunPSK" w:hint="cs"/>
          <w:sz w:val="30"/>
          <w:szCs w:val="30"/>
          <w:cs/>
        </w:rPr>
        <w:t>24</w:t>
      </w:r>
      <w:r w:rsidRPr="00923775">
        <w:rPr>
          <w:rFonts w:ascii="TH SarabunPSK" w:hAnsi="TH SarabunPSK" w:cs="TH SarabunPSK"/>
          <w:sz w:val="30"/>
          <w:szCs w:val="30"/>
          <w:cs/>
        </w:rPr>
        <w:t>.........</w:t>
      </w: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 xml:space="preserve"> เดือน</w:t>
      </w:r>
      <w:r w:rsidRPr="00923775">
        <w:rPr>
          <w:rFonts w:ascii="TH SarabunPSK" w:hAnsi="TH SarabunPSK" w:cs="TH SarabunPSK"/>
          <w:sz w:val="30"/>
          <w:szCs w:val="30"/>
          <w:cs/>
        </w:rPr>
        <w:t>............</w:t>
      </w:r>
      <w:r>
        <w:rPr>
          <w:rFonts w:ascii="TH SarabunPSK" w:hAnsi="TH SarabunPSK" w:cs="TH SarabunPSK" w:hint="cs"/>
          <w:sz w:val="30"/>
          <w:szCs w:val="30"/>
          <w:cs/>
        </w:rPr>
        <w:t>..</w:t>
      </w:r>
      <w:r w:rsidR="00C1176F">
        <w:rPr>
          <w:rFonts w:ascii="TH SarabunPSK" w:hAnsi="TH SarabunPSK" w:cs="TH SarabunPSK" w:hint="cs"/>
          <w:sz w:val="30"/>
          <w:szCs w:val="30"/>
          <w:cs/>
        </w:rPr>
        <w:t>มิถุนายน</w:t>
      </w:r>
      <w:r w:rsidRPr="00923775">
        <w:rPr>
          <w:rFonts w:ascii="TH SarabunPSK" w:hAnsi="TH SarabunPSK" w:cs="TH SarabunPSK"/>
          <w:sz w:val="30"/>
          <w:szCs w:val="30"/>
          <w:cs/>
        </w:rPr>
        <w:t>......................</w:t>
      </w: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 xml:space="preserve">พ.ศ. </w:t>
      </w:r>
      <w:r w:rsidRPr="00923775">
        <w:rPr>
          <w:rFonts w:ascii="TH SarabunPSK" w:hAnsi="TH SarabunPSK" w:cs="TH SarabunPSK"/>
          <w:sz w:val="30"/>
          <w:szCs w:val="30"/>
          <w:cs/>
        </w:rPr>
        <w:t>...........</w:t>
      </w:r>
      <w:r w:rsidR="00C1176F">
        <w:rPr>
          <w:rFonts w:ascii="TH SarabunPSK" w:hAnsi="TH SarabunPSK" w:cs="TH SarabunPSK" w:hint="cs"/>
          <w:sz w:val="30"/>
          <w:szCs w:val="30"/>
          <w:cs/>
        </w:rPr>
        <w:t>2562</w:t>
      </w:r>
      <w:r w:rsidR="002E6FD1">
        <w:rPr>
          <w:rFonts w:ascii="TH SarabunPSK" w:hAnsi="TH SarabunPSK" w:cs="TH SarabunPSK" w:hint="cs"/>
          <w:sz w:val="30"/>
          <w:szCs w:val="30"/>
          <w:cs/>
        </w:rPr>
        <w:t>.............</w:t>
      </w:r>
    </w:p>
    <w:p w14:paraId="3796D749" w14:textId="77777777" w:rsidR="002E6FD1" w:rsidRPr="002E6FD1" w:rsidRDefault="002E6FD1" w:rsidP="000444C0">
      <w:p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 w:rsidRPr="002E6FD1">
        <w:rPr>
          <w:rFonts w:ascii="TH SarabunPSK" w:hAnsi="TH SarabunPSK" w:cs="TH SarabunPSK"/>
          <w:b/>
          <w:bCs/>
          <w:sz w:val="30"/>
          <w:szCs w:val="30"/>
          <w:cs/>
        </w:rPr>
        <w:t>ถึงวันที่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Pr="002E6FD1">
        <w:rPr>
          <w:rFonts w:ascii="TH SarabunPSK" w:hAnsi="TH SarabunPSK" w:cs="TH SarabunPSK" w:hint="cs"/>
          <w:sz w:val="30"/>
          <w:szCs w:val="30"/>
          <w:cs/>
        </w:rPr>
        <w:t>.........</w:t>
      </w:r>
      <w:r w:rsidR="00C1176F">
        <w:rPr>
          <w:rFonts w:ascii="TH SarabunPSK" w:hAnsi="TH SarabunPSK" w:cs="TH SarabunPSK" w:hint="cs"/>
          <w:sz w:val="30"/>
          <w:szCs w:val="30"/>
          <w:cs/>
        </w:rPr>
        <w:t>28</w:t>
      </w:r>
      <w:r w:rsidRPr="002E6FD1">
        <w:rPr>
          <w:rFonts w:ascii="TH SarabunPSK" w:hAnsi="TH SarabunPSK" w:cs="TH SarabunPSK" w:hint="cs"/>
          <w:sz w:val="30"/>
          <w:szCs w:val="30"/>
          <w:cs/>
        </w:rPr>
        <w:t>......</w:t>
      </w:r>
      <w:r>
        <w:rPr>
          <w:rFonts w:ascii="TH SarabunPSK" w:hAnsi="TH SarabunPSK" w:cs="TH SarabunPSK" w:hint="cs"/>
          <w:sz w:val="30"/>
          <w:szCs w:val="30"/>
          <w:cs/>
        </w:rPr>
        <w:t>.</w:t>
      </w:r>
      <w:r w:rsidRPr="002E6FD1">
        <w:rPr>
          <w:rFonts w:ascii="TH SarabunPSK" w:hAnsi="TH SarabunPSK" w:cs="TH SarabunPSK" w:hint="cs"/>
          <w:sz w:val="30"/>
          <w:szCs w:val="30"/>
          <w:cs/>
        </w:rPr>
        <w:t>.</w:t>
      </w:r>
      <w:r w:rsidRPr="002E6FD1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 w:rsidRPr="002E6FD1">
        <w:rPr>
          <w:rFonts w:ascii="TH SarabunPSK" w:hAnsi="TH SarabunPSK" w:cs="TH SarabunPSK" w:hint="cs"/>
          <w:sz w:val="30"/>
          <w:szCs w:val="30"/>
          <w:cs/>
        </w:rPr>
        <w:t>..............</w:t>
      </w:r>
      <w:r w:rsidR="00C1176F">
        <w:rPr>
          <w:rFonts w:ascii="TH SarabunPSK" w:hAnsi="TH SarabunPSK" w:cs="TH SarabunPSK" w:hint="cs"/>
          <w:sz w:val="30"/>
          <w:szCs w:val="30"/>
          <w:cs/>
        </w:rPr>
        <w:t>มิถุนายน</w:t>
      </w:r>
      <w:r w:rsidRPr="002E6FD1">
        <w:rPr>
          <w:rFonts w:ascii="TH SarabunPSK" w:hAnsi="TH SarabunPSK" w:cs="TH SarabunPSK" w:hint="cs"/>
          <w:sz w:val="30"/>
          <w:szCs w:val="30"/>
          <w:cs/>
        </w:rPr>
        <w:t>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 w:rsidRPr="002E6FD1">
        <w:rPr>
          <w:rFonts w:ascii="TH SarabunPSK" w:hAnsi="TH SarabunPSK" w:cs="TH SarabunPSK" w:hint="cs"/>
          <w:sz w:val="30"/>
          <w:szCs w:val="30"/>
          <w:cs/>
        </w:rPr>
        <w:t>..........</w:t>
      </w:r>
      <w:r>
        <w:rPr>
          <w:rFonts w:ascii="TH SarabunPSK" w:hAnsi="TH SarabunPSK" w:cs="TH SarabunPSK" w:hint="cs"/>
          <w:sz w:val="30"/>
          <w:szCs w:val="30"/>
          <w:cs/>
        </w:rPr>
        <w:t>.</w:t>
      </w:r>
      <w:r w:rsidRPr="002E6FD1">
        <w:rPr>
          <w:rFonts w:ascii="TH SarabunPSK" w:hAnsi="TH SarabunPSK" w:cs="TH SarabunPSK" w:hint="cs"/>
          <w:sz w:val="30"/>
          <w:szCs w:val="30"/>
          <w:cs/>
        </w:rPr>
        <w:t>.</w:t>
      </w:r>
      <w:r w:rsidR="00C1176F">
        <w:rPr>
          <w:rFonts w:ascii="TH SarabunPSK" w:hAnsi="TH SarabunPSK" w:cs="TH SarabunPSK" w:hint="cs"/>
          <w:sz w:val="30"/>
          <w:szCs w:val="30"/>
          <w:cs/>
        </w:rPr>
        <w:t>2562</w:t>
      </w:r>
      <w:r w:rsidRPr="002E6FD1">
        <w:rPr>
          <w:rFonts w:ascii="TH SarabunPSK" w:hAnsi="TH SarabunPSK" w:cs="TH SarabunPSK" w:hint="cs"/>
          <w:sz w:val="30"/>
          <w:szCs w:val="30"/>
          <w:cs/>
        </w:rPr>
        <w:t>............</w:t>
      </w:r>
      <w:r w:rsidR="00224C7E">
        <w:rPr>
          <w:rFonts w:ascii="TH SarabunPSK" w:hAnsi="TH SarabunPSK" w:cs="TH SarabunPSK" w:hint="cs"/>
          <w:sz w:val="30"/>
          <w:szCs w:val="30"/>
          <w:cs/>
        </w:rPr>
        <w:t>.</w:t>
      </w:r>
    </w:p>
    <w:p w14:paraId="30CDD8B2" w14:textId="77777777" w:rsidR="000444C0" w:rsidRPr="00923775" w:rsidRDefault="000444C0" w:rsidP="000444C0">
      <w:pPr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*******************</w:t>
      </w: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*********************************************************************</w:t>
      </w:r>
    </w:p>
    <w:p w14:paraId="63FF01F3" w14:textId="77777777" w:rsidR="000444C0" w:rsidRPr="00923775" w:rsidRDefault="000444C0" w:rsidP="000444C0">
      <w:pPr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48FAA696" w14:textId="77777777" w:rsidR="000444C0" w:rsidRPr="00923775" w:rsidRDefault="000444C0" w:rsidP="000444C0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52D5A421" w14:textId="77777777" w:rsidR="000444C0" w:rsidRPr="00923775" w:rsidRDefault="000444C0" w:rsidP="000444C0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69066572" w14:textId="77777777" w:rsidR="000444C0" w:rsidRPr="00923775" w:rsidRDefault="000444C0" w:rsidP="000444C0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356EAFFD" w14:textId="77777777" w:rsidR="000444C0" w:rsidRPr="00923775" w:rsidRDefault="000444C0" w:rsidP="000444C0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ผลของการปฏิบัติงาน</w:t>
      </w:r>
    </w:p>
    <w:p w14:paraId="72625420" w14:textId="77777777" w:rsidR="000444C0" w:rsidRPr="00923775" w:rsidRDefault="000444C0" w:rsidP="000444C0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ปัญหา / อุปสรรค</w:t>
      </w:r>
    </w:p>
    <w:p w14:paraId="414239F3" w14:textId="77777777" w:rsidR="000444C0" w:rsidRDefault="000444C0" w:rsidP="000444C0">
      <w:pPr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*****************************************</w:t>
      </w:r>
      <w:r>
        <w:rPr>
          <w:rFonts w:ascii="TH SarabunPSK" w:hAnsi="TH SarabunPSK" w:cs="TH SarabunPSK"/>
          <w:b/>
          <w:bCs/>
          <w:sz w:val="30"/>
          <w:szCs w:val="30"/>
          <w:cs/>
        </w:rPr>
        <w:t>************</w:t>
      </w: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***********************************</w:t>
      </w:r>
    </w:p>
    <w:p w14:paraId="24B5EF87" w14:textId="77777777" w:rsidR="00F32005" w:rsidRPr="00923775" w:rsidRDefault="00F32005" w:rsidP="000444C0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72B2D61F" w14:textId="77777777" w:rsidR="000444C0" w:rsidRDefault="00C1176F" w:rsidP="000444C0">
      <w:pPr>
        <w:rPr>
          <w:rFonts w:ascii="TH SarabunPSK" w:hAnsi="TH SarabunPSK" w:cs="TH SarabunPSK"/>
          <w:b/>
          <w:bCs/>
          <w:sz w:val="30"/>
          <w:szCs w:val="30"/>
        </w:rPr>
      </w:pPr>
      <w:r w:rsidRPr="00CB2696"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51CD596C" w14:textId="77777777" w:rsidR="00CB2696" w:rsidRPr="00CB2696" w:rsidRDefault="00CB2696" w:rsidP="00CB2696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ตารางแสดงข้อมูลเอกสาร </w:t>
      </w:r>
    </w:p>
    <w:p w14:paraId="4DEC6F4E" w14:textId="77777777" w:rsidR="00CB2696" w:rsidRDefault="00CB2696" w:rsidP="00CB2696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0276F2D5" w14:textId="77777777" w:rsidR="00CB2696" w:rsidRPr="00CB2696" w:rsidRDefault="00CB2696" w:rsidP="00CB2696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ศึกษาภาษา </w:t>
      </w:r>
      <w:r>
        <w:rPr>
          <w:rFonts w:ascii="TH SarabunPSK" w:hAnsi="TH SarabunPSK" w:cs="TH SarabunPSK"/>
          <w:sz w:val="30"/>
        </w:rPr>
        <w:t xml:space="preserve">PHP </w:t>
      </w:r>
      <w:r>
        <w:rPr>
          <w:rFonts w:ascii="TH SarabunPSK" w:hAnsi="TH SarabunPSK" w:cs="TH SarabunPSK" w:hint="cs"/>
          <w:sz w:val="30"/>
          <w:cs/>
        </w:rPr>
        <w:t xml:space="preserve">และ </w:t>
      </w:r>
      <w:r>
        <w:rPr>
          <w:rFonts w:ascii="TH SarabunPSK" w:hAnsi="TH SarabunPSK" w:cs="TH SarabunPSK"/>
          <w:sz w:val="30"/>
        </w:rPr>
        <w:t>HTML</w:t>
      </w:r>
    </w:p>
    <w:p w14:paraId="284E93A5" w14:textId="77777777" w:rsidR="00CB2696" w:rsidRPr="00CB2696" w:rsidRDefault="00CB2696" w:rsidP="00CB2696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ศึกษาวิธีการเขียนใน </w:t>
      </w:r>
      <w:r>
        <w:rPr>
          <w:rFonts w:ascii="TH SarabunPSK" w:hAnsi="TH SarabunPSK" w:cs="TH SarabunPSK"/>
          <w:sz w:val="30"/>
        </w:rPr>
        <w:t>Youtube</w:t>
      </w:r>
    </w:p>
    <w:p w14:paraId="6982F89C" w14:textId="77777777" w:rsidR="00CB2696" w:rsidRPr="00F32005" w:rsidRDefault="00CB2696" w:rsidP="00CB2696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ศึกษาวิธีการใช้ </w:t>
      </w:r>
      <w:r>
        <w:rPr>
          <w:rFonts w:ascii="TH SarabunPSK" w:hAnsi="TH SarabunPSK" w:cs="TH SarabunPSK"/>
          <w:sz w:val="30"/>
        </w:rPr>
        <w:t>phpMyAdmin</w:t>
      </w:r>
    </w:p>
    <w:p w14:paraId="60885714" w14:textId="77777777" w:rsidR="00F32005" w:rsidRDefault="00F32005" w:rsidP="00F32005">
      <w:pPr>
        <w:rPr>
          <w:rFonts w:ascii="TH SarabunPSK" w:hAnsi="TH SarabunPSK" w:cs="TH SarabunPSK"/>
          <w:b/>
          <w:bCs/>
          <w:sz w:val="30"/>
        </w:rPr>
      </w:pPr>
    </w:p>
    <w:p w14:paraId="6981955F" w14:textId="77777777" w:rsidR="00F32005" w:rsidRDefault="00F32005" w:rsidP="00F32005">
      <w:pPr>
        <w:rPr>
          <w:rFonts w:ascii="TH SarabunPSK" w:hAnsi="TH SarabunPSK" w:cs="TH SarabunPSK"/>
          <w:b/>
          <w:bCs/>
          <w:sz w:val="30"/>
        </w:rPr>
      </w:pPr>
    </w:p>
    <w:p w14:paraId="2B4C4810" w14:textId="77777777" w:rsidR="00F32005" w:rsidRDefault="00F32005" w:rsidP="00F32005">
      <w:pPr>
        <w:rPr>
          <w:rFonts w:ascii="TH SarabunPSK" w:hAnsi="TH SarabunPSK" w:cs="TH SarabunPSK"/>
          <w:b/>
          <w:bCs/>
          <w:sz w:val="30"/>
        </w:rPr>
      </w:pPr>
    </w:p>
    <w:p w14:paraId="28754C87" w14:textId="77777777" w:rsidR="00F32005" w:rsidRDefault="00F32005" w:rsidP="00F32005">
      <w:pPr>
        <w:rPr>
          <w:rFonts w:ascii="TH SarabunPSK" w:hAnsi="TH SarabunPSK" w:cs="TH SarabunPSK"/>
          <w:b/>
          <w:bCs/>
          <w:sz w:val="30"/>
        </w:rPr>
      </w:pPr>
    </w:p>
    <w:p w14:paraId="3705B228" w14:textId="77777777" w:rsidR="00F32005" w:rsidRDefault="00F32005" w:rsidP="00F32005">
      <w:pPr>
        <w:rPr>
          <w:rFonts w:ascii="TH SarabunPSK" w:hAnsi="TH SarabunPSK" w:cs="TH SarabunPSK"/>
          <w:b/>
          <w:bCs/>
          <w:sz w:val="30"/>
        </w:rPr>
      </w:pPr>
    </w:p>
    <w:p w14:paraId="70907D92" w14:textId="77777777" w:rsidR="00F32005" w:rsidRDefault="00F32005" w:rsidP="00F32005">
      <w:pPr>
        <w:rPr>
          <w:rFonts w:ascii="TH SarabunPSK" w:hAnsi="TH SarabunPSK" w:cs="TH SarabunPSK"/>
          <w:b/>
          <w:bCs/>
          <w:sz w:val="30"/>
        </w:rPr>
      </w:pPr>
    </w:p>
    <w:p w14:paraId="722E5075" w14:textId="77777777" w:rsidR="00F32005" w:rsidRDefault="00F32005" w:rsidP="00F32005">
      <w:pPr>
        <w:rPr>
          <w:rFonts w:ascii="TH SarabunPSK" w:hAnsi="TH SarabunPSK" w:cs="TH SarabunPSK"/>
          <w:b/>
          <w:bCs/>
          <w:sz w:val="30"/>
        </w:rPr>
      </w:pPr>
    </w:p>
    <w:p w14:paraId="75D1939C" w14:textId="77777777" w:rsidR="00F32005" w:rsidRDefault="00F32005" w:rsidP="00F32005">
      <w:pPr>
        <w:rPr>
          <w:rFonts w:ascii="TH SarabunPSK" w:hAnsi="TH SarabunPSK" w:cs="TH SarabunPSK"/>
          <w:b/>
          <w:bCs/>
          <w:sz w:val="30"/>
        </w:rPr>
      </w:pPr>
    </w:p>
    <w:p w14:paraId="0418B24C" w14:textId="77777777" w:rsidR="00F32005" w:rsidRDefault="00F32005" w:rsidP="00F32005">
      <w:pPr>
        <w:rPr>
          <w:rFonts w:ascii="TH SarabunPSK" w:hAnsi="TH SarabunPSK" w:cs="TH SarabunPSK"/>
          <w:b/>
          <w:bCs/>
          <w:sz w:val="30"/>
        </w:rPr>
      </w:pPr>
    </w:p>
    <w:p w14:paraId="427CD35E" w14:textId="77777777" w:rsidR="00F32005" w:rsidRDefault="00F32005" w:rsidP="00F32005">
      <w:pPr>
        <w:rPr>
          <w:rFonts w:ascii="TH SarabunPSK" w:hAnsi="TH SarabunPSK" w:cs="TH SarabunPSK"/>
          <w:b/>
          <w:bCs/>
          <w:sz w:val="30"/>
        </w:rPr>
      </w:pPr>
    </w:p>
    <w:p w14:paraId="49C59B1C" w14:textId="77777777" w:rsidR="00F32005" w:rsidRPr="00F32005" w:rsidRDefault="00F32005" w:rsidP="00F32005">
      <w:pPr>
        <w:rPr>
          <w:rFonts w:ascii="TH SarabunPSK" w:hAnsi="TH SarabunPSK" w:cs="TH SarabunPSK"/>
          <w:b/>
          <w:bCs/>
          <w:sz w:val="30"/>
        </w:rPr>
      </w:pPr>
    </w:p>
    <w:p w14:paraId="3CDC5278" w14:textId="77777777" w:rsidR="00CB2696" w:rsidRDefault="00CB2696" w:rsidP="00CB2696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6B54A281" w14:textId="77777777" w:rsidR="00CB2696" w:rsidRPr="00CB2696" w:rsidRDefault="00CB2696" w:rsidP="00CB2696">
      <w:pPr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/>
          <w:b/>
          <w:bCs/>
          <w:sz w:val="30"/>
        </w:rPr>
        <w:t xml:space="preserve">           </w:t>
      </w:r>
      <w:r w:rsidRPr="00CB2696">
        <w:rPr>
          <w:rFonts w:ascii="TH SarabunPSK" w:hAnsi="TH SarabunPSK" w:cs="TH SarabunPSK"/>
          <w:b/>
          <w:bCs/>
          <w:sz w:val="30"/>
        </w:rPr>
        <w:t>Hardware</w:t>
      </w:r>
    </w:p>
    <w:p w14:paraId="28EB11B2" w14:textId="77777777" w:rsidR="00CB2696" w:rsidRDefault="00CB2696" w:rsidP="00CB2696">
      <w:pPr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</w:rPr>
        <w:t xml:space="preserve">     </w:t>
      </w:r>
      <w:r w:rsidRPr="00CB2696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>
        <w:rPr>
          <w:rFonts w:ascii="TH SarabunPSK" w:hAnsi="TH SarabunPSK" w:cs="TH SarabunPSK"/>
          <w:b/>
          <w:bCs/>
          <w:sz w:val="30"/>
        </w:rPr>
        <w:t xml:space="preserve">-  </w:t>
      </w:r>
      <w:r w:rsidR="00F32005">
        <w:rPr>
          <w:rFonts w:ascii="TH SarabunPSK" w:hAnsi="TH SarabunPSK" w:cs="TH SarabunPSK"/>
          <w:sz w:val="30"/>
          <w:szCs w:val="30"/>
        </w:rPr>
        <w:t>Notebook</w:t>
      </w:r>
    </w:p>
    <w:p w14:paraId="5D12A39E" w14:textId="77777777" w:rsidR="00F32005" w:rsidRDefault="00F32005" w:rsidP="00F32005">
      <w:pPr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</w:rPr>
        <w:t xml:space="preserve">      -</w:t>
      </w:r>
      <w:r>
        <w:rPr>
          <w:rFonts w:ascii="TH SarabunPSK" w:hAnsi="TH SarabunPSK" w:cs="TH SarabunPSK"/>
          <w:sz w:val="30"/>
          <w:szCs w:val="30"/>
        </w:rPr>
        <w:t xml:space="preserve">  Mouse</w:t>
      </w:r>
    </w:p>
    <w:p w14:paraId="2F1BC8F4" w14:textId="77777777" w:rsidR="00F32005" w:rsidRDefault="00F32005" w:rsidP="00F32005">
      <w:pPr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/>
          <w:b/>
          <w:bCs/>
          <w:sz w:val="30"/>
        </w:rPr>
        <w:t>Software</w:t>
      </w:r>
    </w:p>
    <w:p w14:paraId="57F90956" w14:textId="77777777" w:rsidR="00F32005" w:rsidRDefault="00F32005" w:rsidP="00F32005">
      <w:pPr>
        <w:ind w:left="720"/>
        <w:rPr>
          <w:rFonts w:ascii="TH SarabunPSK" w:hAnsi="TH SarabunPSK" w:cs="TH SarabunPSK"/>
          <w:sz w:val="30"/>
        </w:rPr>
      </w:pPr>
      <w:r w:rsidRPr="00F32005"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</w:t>
      </w:r>
      <w:r>
        <w:rPr>
          <w:rFonts w:ascii="TH SarabunPSK" w:hAnsi="TH SarabunPSK" w:cs="TH SarabunPSK"/>
          <w:sz w:val="30"/>
        </w:rPr>
        <w:t xml:space="preserve"> Visual Studio Code</w:t>
      </w:r>
    </w:p>
    <w:p w14:paraId="07E81A23" w14:textId="77777777" w:rsidR="00F32005" w:rsidRPr="00F32005" w:rsidRDefault="00F32005" w:rsidP="00F32005">
      <w:pPr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/>
          <w:sz w:val="30"/>
        </w:rPr>
        <w:t xml:space="preserve">      -  Xampp</w:t>
      </w:r>
    </w:p>
    <w:p w14:paraId="6E3F67C9" w14:textId="77777777" w:rsidR="00F32005" w:rsidRDefault="00F32005" w:rsidP="00F32005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117D7745" w14:textId="77777777" w:rsidR="00F32005" w:rsidRDefault="00F32005" w:rsidP="00F32005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>ได้ข้อมูลจากตารางเอกสารมาโชว์</w:t>
      </w:r>
    </w:p>
    <w:p w14:paraId="15553F40" w14:textId="77777777" w:rsidR="00F32005" w:rsidRDefault="00F32005" w:rsidP="00F32005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02684209" w14:textId="77777777" w:rsidR="00F32005" w:rsidRPr="00F32005" w:rsidRDefault="00F32005" w:rsidP="00F32005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  <w:cs/>
        </w:rPr>
      </w:pPr>
    </w:p>
    <w:p w14:paraId="74BA0731" w14:textId="77777777" w:rsidR="000444C0" w:rsidRPr="00923775" w:rsidRDefault="000444C0" w:rsidP="000444C0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>
        <w:rPr>
          <w:rFonts w:ascii="TH SarabunPSK" w:hAnsi="TH SarabunPSK" w:cs="TH SarabunPSK"/>
          <w:sz w:val="30"/>
          <w:szCs w:val="30"/>
        </w:rPr>
        <w:t>………</w:t>
      </w:r>
      <w:r w:rsidRPr="00923775">
        <w:rPr>
          <w:rFonts w:ascii="TH SarabunPSK" w:hAnsi="TH SarabunPSK" w:cs="TH SarabunPSK"/>
          <w:sz w:val="30"/>
          <w:szCs w:val="30"/>
        </w:rPr>
        <w:t>…………...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1FB2DE4A" w14:textId="77777777" w:rsidR="000444C0" w:rsidRDefault="000444C0" w:rsidP="000444C0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(………</w:t>
      </w:r>
      <w:r>
        <w:rPr>
          <w:rFonts w:ascii="TH SarabunPSK" w:hAnsi="TH SarabunPSK" w:cs="TH SarabunPSK"/>
          <w:sz w:val="30"/>
          <w:szCs w:val="30"/>
        </w:rPr>
        <w:t>…………….…………</w:t>
      </w:r>
      <w:r w:rsidRPr="00923775">
        <w:rPr>
          <w:rFonts w:ascii="TH SarabunPSK" w:hAnsi="TH SarabunPSK" w:cs="TH SarabunPSK"/>
          <w:sz w:val="30"/>
          <w:szCs w:val="30"/>
        </w:rPr>
        <w:t>……………...)</w:t>
      </w:r>
    </w:p>
    <w:p w14:paraId="2C066E43" w14:textId="77777777" w:rsidR="000444C0" w:rsidRPr="004F1F3E" w:rsidRDefault="000444C0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  <w:t>…………./……………./…………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E38CC" wp14:editId="6D45BCE7">
                <wp:simplePos x="0" y="0"/>
                <wp:positionH relativeFrom="column">
                  <wp:posOffset>145415</wp:posOffset>
                </wp:positionH>
                <wp:positionV relativeFrom="paragraph">
                  <wp:posOffset>1892024</wp:posOffset>
                </wp:positionV>
                <wp:extent cx="5669280" cy="544195"/>
                <wp:effectExtent l="0" t="0" r="0" b="8255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3744A" w14:textId="77777777" w:rsidR="000444C0" w:rsidRPr="007A2DE2" w:rsidRDefault="000444C0" w:rsidP="000444C0">
                            <w:pPr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7A2DE2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ab/>
                              <w:t>หน้า 2/2</w:t>
                            </w:r>
                          </w:p>
                          <w:p w14:paraId="38F0F866" w14:textId="77777777" w:rsidR="000444C0" w:rsidRPr="007A2DE2" w:rsidRDefault="000444C0" w:rsidP="000444C0">
                            <w:pPr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  <w:r w:rsidRPr="007A2DE2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ab/>
                              <w:t>ปรับปรุงเมื่อ 30 เม.ย. 57</w:t>
                            </w:r>
                            <w:r w:rsidRPr="007A2DE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           </w:t>
                            </w:r>
                            <w:r w:rsidRPr="007A2DE2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     </w:t>
                            </w:r>
                            <w:r w:rsidRPr="007A2DE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96E6" id="Text Box 93" o:spid="_x0000_s1027" type="#_x0000_t202" style="position:absolute;margin-left:11.45pt;margin-top:149pt;width:446.4pt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" filled="f" stroked="f">
                <v:textbox>
                  <w:txbxContent>
                    <w:p w:rsidR="000444C0" w:rsidRPr="007A2DE2" w:rsidRDefault="000444C0" w:rsidP="000444C0">
                      <w:pPr>
                        <w:tabs>
                          <w:tab w:val="left" w:pos="0"/>
                        </w:tabs>
                        <w:jc w:val="right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7A2DE2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ab/>
                        <w:t>หน้า 2/2</w:t>
                      </w:r>
                    </w:p>
                    <w:p w:rsidR="000444C0" w:rsidRPr="007A2DE2" w:rsidRDefault="000444C0" w:rsidP="000444C0">
                      <w:pPr>
                        <w:tabs>
                          <w:tab w:val="left" w:pos="0"/>
                        </w:tabs>
                        <w:jc w:val="right"/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</w:pPr>
                      <w:r w:rsidRPr="007A2DE2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ab/>
                        <w:t>ปรับปรุงเมื่อ 30 เม.ย. 57</w:t>
                      </w:r>
                      <w:r w:rsidRPr="007A2DE2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          </w:t>
                      </w:r>
                      <w:r w:rsidRPr="007A2DE2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     </w:t>
                      </w:r>
                      <w:r w:rsidRPr="007A2DE2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44C0" w:rsidRPr="004F1F3E" w:rsidSect="00960D53">
      <w:pgSz w:w="11906" w:h="16838"/>
      <w:pgMar w:top="426" w:right="1133" w:bottom="1440" w:left="1701" w:header="709" w:footer="15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7925"/>
    <w:multiLevelType w:val="hybridMultilevel"/>
    <w:tmpl w:val="1ADA9D1A"/>
    <w:lvl w:ilvl="0" w:tplc="8F7638E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74B74"/>
    <w:multiLevelType w:val="hybridMultilevel"/>
    <w:tmpl w:val="983A83F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3865CFA"/>
    <w:multiLevelType w:val="hybridMultilevel"/>
    <w:tmpl w:val="3B9E9BD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4166A6"/>
    <w:multiLevelType w:val="hybridMultilevel"/>
    <w:tmpl w:val="3F90F89C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E05812"/>
    <w:multiLevelType w:val="hybridMultilevel"/>
    <w:tmpl w:val="7C041AB4"/>
    <w:lvl w:ilvl="0" w:tplc="FFFFFFF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7E"/>
    <w:rsid w:val="00022EB2"/>
    <w:rsid w:val="00023E58"/>
    <w:rsid w:val="000444C0"/>
    <w:rsid w:val="00083004"/>
    <w:rsid w:val="000C70C7"/>
    <w:rsid w:val="001022B3"/>
    <w:rsid w:val="00224C7E"/>
    <w:rsid w:val="002351EE"/>
    <w:rsid w:val="002E6FD1"/>
    <w:rsid w:val="004F1F3E"/>
    <w:rsid w:val="00536514"/>
    <w:rsid w:val="00562DE9"/>
    <w:rsid w:val="005B7894"/>
    <w:rsid w:val="00662DB1"/>
    <w:rsid w:val="006B41B9"/>
    <w:rsid w:val="00736F48"/>
    <w:rsid w:val="007E2077"/>
    <w:rsid w:val="00874C96"/>
    <w:rsid w:val="00960D53"/>
    <w:rsid w:val="00A41D76"/>
    <w:rsid w:val="00AD0966"/>
    <w:rsid w:val="00B06A1F"/>
    <w:rsid w:val="00B06FBC"/>
    <w:rsid w:val="00B51720"/>
    <w:rsid w:val="00BA49AB"/>
    <w:rsid w:val="00BD000F"/>
    <w:rsid w:val="00C1176F"/>
    <w:rsid w:val="00C212DC"/>
    <w:rsid w:val="00CB2696"/>
    <w:rsid w:val="00CB73D8"/>
    <w:rsid w:val="00F32005"/>
    <w:rsid w:val="00F8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A741"/>
  <w15:chartTrackingRefBased/>
  <w15:docId w15:val="{C3F3F97B-F7D7-4C04-90A1-C6AC715A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6514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6514"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2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1E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DB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514"/>
    <w:rPr>
      <w:rFonts w:ascii="Times New Roman" w:eastAsia="Times New Roman" w:hAnsi="Times New Roman" w:cs="Angsana New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536514"/>
    <w:pPr>
      <w:jc w:val="center"/>
    </w:pPr>
    <w:rPr>
      <w:rFonts w:ascii="Browallia New" w:hAnsi="Browallia New" w:cs="Browallia New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536514"/>
    <w:rPr>
      <w:rFonts w:ascii="Browallia New" w:eastAsia="Times New Roman" w:hAnsi="Browallia New" w:cs="Browallia New"/>
      <w:b/>
      <w:bCs/>
      <w:sz w:val="32"/>
      <w:szCs w:val="32"/>
    </w:rPr>
  </w:style>
  <w:style w:type="paragraph" w:styleId="Footer">
    <w:name w:val="footer"/>
    <w:basedOn w:val="Normal"/>
    <w:link w:val="FooterChar"/>
    <w:rsid w:val="00536514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536514"/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536514"/>
  </w:style>
  <w:style w:type="paragraph" w:styleId="Header">
    <w:name w:val="header"/>
    <w:basedOn w:val="Normal"/>
    <w:link w:val="HeaderChar"/>
    <w:rsid w:val="0053651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36514"/>
    <w:rPr>
      <w:rFonts w:ascii="Times New Roman" w:eastAsia="Times New Roman" w:hAnsi="Times New Roman" w:cs="Angsana New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2D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1EE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Title">
    <w:name w:val="Title"/>
    <w:basedOn w:val="Normal"/>
    <w:link w:val="TitleChar"/>
    <w:qFormat/>
    <w:rsid w:val="001022B3"/>
    <w:pPr>
      <w:jc w:val="center"/>
    </w:pPr>
    <w:rPr>
      <w:rFonts w:ascii="Browallia New" w:hAnsi="Browallia New" w:cs="Browallia New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022B3"/>
    <w:rPr>
      <w:rFonts w:ascii="Browallia New" w:eastAsia="Times New Roman" w:hAnsi="Browallia New" w:cs="Browallia New"/>
      <w:sz w:val="32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D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ListParagraph">
    <w:name w:val="List Paragraph"/>
    <w:basedOn w:val="Normal"/>
    <w:uiPriority w:val="34"/>
    <w:qFormat/>
    <w:rsid w:val="00CB2696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3650;&#3611;&#3619;&#3648;&#3592;&#3588;&#3626;&#3627;&#3585;&#3636;&#3592;\&#3619;&#3641;&#3611;&#3648;&#3621;&#3656;&#3617;&#3619;&#3634;&#3618;&#3591;&#3634;&#3609;&#3611;&#3599;&#3636;&#3610;&#3633;&#3605;&#3636;&#3591;&#3634;&#3609;\06-&#3649;&#3610;&#3610;&#3619;&#3634;&#3618;&#3591;&#3634;&#3609;&#3585;&#3634;&#3619;&#3611;&#3599;&#3636;&#3610;&#3633;&#3605;&#3636;&#3626;&#3627;&#3585;&#3636;&#3592;&#3624;&#3638;&#3585;&#3625;&#3634;&#3611;&#3619;&#3632;&#3592;&#3635;&#3626;&#3633;&#3611;&#3604;&#3634;&#3627;&#3660;.dotx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06-แบบรายงานการปฏิบัติสหกิจศึกษาประจำสัปดาห์.dotx</Template>
  <TotalTime>42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Tapanapong chitboontam</cp:lastModifiedBy>
  <cp:revision>4</cp:revision>
  <dcterms:created xsi:type="dcterms:W3CDTF">2019-10-15T03:29:00Z</dcterms:created>
  <dcterms:modified xsi:type="dcterms:W3CDTF">2019-10-15T04:20:00Z</dcterms:modified>
</cp:coreProperties>
</file>